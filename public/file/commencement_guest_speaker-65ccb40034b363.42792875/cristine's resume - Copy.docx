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A2BC" w14:textId="77ADE271" w:rsidR="00904063" w:rsidRPr="00904063" w:rsidRDefault="00A61A65" w:rsidP="0090406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A01165" wp14:editId="5044BF83">
                <wp:simplePos x="0" y="0"/>
                <wp:positionH relativeFrom="column">
                  <wp:posOffset>2746375</wp:posOffset>
                </wp:positionH>
                <wp:positionV relativeFrom="paragraph">
                  <wp:posOffset>6451600</wp:posOffset>
                </wp:positionV>
                <wp:extent cx="4410710" cy="1528445"/>
                <wp:effectExtent l="0" t="0" r="0" b="0"/>
                <wp:wrapNone/>
                <wp:docPr id="19512589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10" cy="152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48437" w14:textId="77777777" w:rsidR="00A61A65" w:rsidRDefault="00A61A65" w:rsidP="00A61A6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1A65">
                              <w:rPr>
                                <w:b/>
                                <w:bCs/>
                              </w:rPr>
                              <w:t>Finance Staff– Finance Department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61A65">
                              <w:rPr>
                                <w:b/>
                                <w:bCs/>
                              </w:rPr>
                              <w:t>Electro Computer</w:t>
                            </w:r>
                            <w:r w:rsidRPr="00A61A65">
                              <w:rPr>
                                <w:b/>
                                <w:bCs/>
                              </w:rPr>
                              <w:t xml:space="preserve"> Data Systems</w:t>
                            </w:r>
                          </w:p>
                          <w:p w14:paraId="1FE0F2A5" w14:textId="47F62DEE" w:rsidR="00A61A65" w:rsidRDefault="00A61A65">
                            <w:r w:rsidRPr="00A61A65">
                              <w:t>Brgy 17 88 P. Zamora St., Tacloban City</w:t>
                            </w:r>
                            <w:r>
                              <w:t xml:space="preserve"> - (</w:t>
                            </w:r>
                            <w:r w:rsidRPr="00A61A65">
                              <w:t>May 27, 2019 – April 10, 2020</w:t>
                            </w:r>
                            <w:r>
                              <w:t>)</w:t>
                            </w:r>
                            <w:r>
                              <w:t xml:space="preserve"> </w:t>
                            </w:r>
                          </w:p>
                          <w:p w14:paraId="13C9746B" w14:textId="77777777" w:rsidR="00A61A65" w:rsidRDefault="00A61A65"/>
                          <w:p w14:paraId="3283E37F" w14:textId="77777777" w:rsidR="00A61A65" w:rsidRPr="00A61A65" w:rsidRDefault="00A61A65" w:rsidP="009763A0">
                            <w:pPr>
                              <w:pStyle w:val="Heading2Char"/>
                              <w:numPr>
                                <w:ilvl w:val="0"/>
                                <w:numId w:val="1"/>
                              </w:numPr>
                            </w:pPr>
                            <w:r w:rsidRPr="00A61A65">
                              <w:t>Finished 160 hours internship</w:t>
                            </w:r>
                          </w:p>
                          <w:p w14:paraId="08BB4293" w14:textId="77777777" w:rsidR="00A61A65" w:rsidRPr="00A61A65" w:rsidRDefault="00A61A65" w:rsidP="009763A0">
                            <w:pPr>
                              <w:pStyle w:val="Heading2Char"/>
                              <w:numPr>
                                <w:ilvl w:val="0"/>
                                <w:numId w:val="1"/>
                              </w:numPr>
                            </w:pPr>
                            <w:r w:rsidRPr="00A61A65">
                              <w:t>Book</w:t>
                            </w:r>
                            <w:r>
                              <w:t xml:space="preserve"> </w:t>
                            </w:r>
                            <w:r w:rsidRPr="00A61A65">
                              <w:t>keeper’s assistant</w:t>
                            </w:r>
                          </w:p>
                          <w:p w14:paraId="12F5C72A" w14:textId="77777777" w:rsidR="00A61A65" w:rsidRDefault="00A61A65" w:rsidP="009763A0">
                            <w:pPr>
                              <w:pStyle w:val="Heading2Char"/>
                              <w:numPr>
                                <w:ilvl w:val="0"/>
                                <w:numId w:val="1"/>
                              </w:numPr>
                            </w:pPr>
                            <w:r w:rsidRPr="00A61A65">
                              <w:t>Keeping accurate records and reporting on collection activity</w:t>
                            </w:r>
                          </w:p>
                          <w:p w14:paraId="79E64DDA" w14:textId="77777777" w:rsidR="00A61A65" w:rsidRPr="00A61A65" w:rsidRDefault="00A61A65" w:rsidP="009763A0">
                            <w:pPr>
                              <w:pStyle w:val="Heading2Char"/>
                              <w:numPr>
                                <w:ilvl w:val="0"/>
                                <w:numId w:val="1"/>
                              </w:numPr>
                            </w:pPr>
                            <w:r w:rsidRPr="00A61A65">
                              <w:t>Process payroll</w:t>
                            </w:r>
                          </w:p>
                          <w:p w14:paraId="13459BDC" w14:textId="77777777" w:rsidR="00A61A65" w:rsidRPr="00A61A65" w:rsidRDefault="00A61A65" w:rsidP="009763A0">
                            <w:pPr>
                              <w:pStyle w:val="Heading2Char"/>
                              <w:numPr>
                                <w:ilvl w:val="0"/>
                                <w:numId w:val="1"/>
                              </w:numPr>
                            </w:pPr>
                            <w:r w:rsidRPr="00A61A65">
                              <w:t>Update account status records and collection efforts</w:t>
                            </w:r>
                          </w:p>
                          <w:p w14:paraId="7078FD8B" w14:textId="77777777" w:rsidR="00A61A65" w:rsidRDefault="00A61A65" w:rsidP="009763A0">
                            <w:pPr>
                              <w:pStyle w:val="Heading2Cha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Proper recording and Filing reports</w:t>
                            </w:r>
                          </w:p>
                          <w:p w14:paraId="6CA3A74B" w14:textId="77777777" w:rsidR="00A61A65" w:rsidRDefault="00A61A65"/>
                          <w:p w14:paraId="5D55D45E" w14:textId="77777777" w:rsidR="00A61A65" w:rsidRPr="00DB1150" w:rsidRDefault="00A61A65">
                            <w:pP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011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25pt;margin-top:508pt;width:347.3pt;height:12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" filled="f" stroked="f" strokeweight=".5pt">
                <v:textbox>
                  <w:txbxContent>
                    <w:p w14:paraId="1CD48437" w14:textId="77777777" w:rsidR="00A61A65" w:rsidRDefault="00A61A65" w:rsidP="00A61A65">
                      <w:pPr>
                        <w:rPr>
                          <w:b/>
                          <w:bCs/>
                        </w:rPr>
                      </w:pPr>
                      <w:r w:rsidRPr="00A61A65">
                        <w:rPr>
                          <w:b/>
                          <w:bCs/>
                        </w:rPr>
                        <w:t>Finance Staff– Finance Department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A61A65">
                        <w:rPr>
                          <w:b/>
                          <w:bCs/>
                        </w:rPr>
                        <w:t>Electro Computer</w:t>
                      </w:r>
                      <w:r w:rsidRPr="00A61A65">
                        <w:rPr>
                          <w:b/>
                          <w:bCs/>
                        </w:rPr>
                        <w:t xml:space="preserve"> Data Systems</w:t>
                      </w:r>
                    </w:p>
                    <w:p w14:paraId="1FE0F2A5" w14:textId="47F62DEE" w:rsidR="00A61A65" w:rsidRDefault="00A61A65">
                      <w:r w:rsidRPr="00A61A65">
                        <w:t>Brgy 17 88 P. Zamora St., Tacloban City</w:t>
                      </w:r>
                      <w:r>
                        <w:t xml:space="preserve"> - (</w:t>
                      </w:r>
                      <w:r w:rsidRPr="00A61A65">
                        <w:t>May 27, 2019 – April 10, 2020</w:t>
                      </w:r>
                      <w:r>
                        <w:t>)</w:t>
                      </w:r>
                      <w:r>
                        <w:t xml:space="preserve"> </w:t>
                      </w:r>
                    </w:p>
                    <w:p w14:paraId="13C9746B" w14:textId="77777777" w:rsidR="00A61A65" w:rsidRDefault="00A61A65"/>
                    <w:p w14:paraId="3283E37F" w14:textId="77777777" w:rsidR="00A61A65" w:rsidRPr="00A61A65" w:rsidRDefault="00A61A65" w:rsidP="009763A0">
                      <w:pPr>
                        <w:pStyle w:val="Heading2Char"/>
                        <w:numPr>
                          <w:ilvl w:val="0"/>
                          <w:numId w:val="1"/>
                        </w:numPr>
                      </w:pPr>
                      <w:r w:rsidRPr="00A61A65">
                        <w:t>Finished 160 hours internship</w:t>
                      </w:r>
                    </w:p>
                    <w:p w14:paraId="08BB4293" w14:textId="77777777" w:rsidR="00A61A65" w:rsidRPr="00A61A65" w:rsidRDefault="00A61A65" w:rsidP="009763A0">
                      <w:pPr>
                        <w:pStyle w:val="Heading2Char"/>
                        <w:numPr>
                          <w:ilvl w:val="0"/>
                          <w:numId w:val="1"/>
                        </w:numPr>
                      </w:pPr>
                      <w:r w:rsidRPr="00A61A65">
                        <w:t>Book</w:t>
                      </w:r>
                      <w:r>
                        <w:t xml:space="preserve"> </w:t>
                      </w:r>
                      <w:r w:rsidRPr="00A61A65">
                        <w:t>keeper’s assistant</w:t>
                      </w:r>
                    </w:p>
                    <w:p w14:paraId="12F5C72A" w14:textId="77777777" w:rsidR="00A61A65" w:rsidRDefault="00A61A65" w:rsidP="009763A0">
                      <w:pPr>
                        <w:pStyle w:val="Heading2Char"/>
                        <w:numPr>
                          <w:ilvl w:val="0"/>
                          <w:numId w:val="1"/>
                        </w:numPr>
                      </w:pPr>
                      <w:r w:rsidRPr="00A61A65">
                        <w:t>Keeping accurate records and reporting on collection activity</w:t>
                      </w:r>
                    </w:p>
                    <w:p w14:paraId="79E64DDA" w14:textId="77777777" w:rsidR="00A61A65" w:rsidRPr="00A61A65" w:rsidRDefault="00A61A65" w:rsidP="009763A0">
                      <w:pPr>
                        <w:pStyle w:val="Heading2Char"/>
                        <w:numPr>
                          <w:ilvl w:val="0"/>
                          <w:numId w:val="1"/>
                        </w:numPr>
                      </w:pPr>
                      <w:r w:rsidRPr="00A61A65">
                        <w:t>Process payroll</w:t>
                      </w:r>
                    </w:p>
                    <w:p w14:paraId="13459BDC" w14:textId="77777777" w:rsidR="00A61A65" w:rsidRPr="00A61A65" w:rsidRDefault="00A61A65" w:rsidP="009763A0">
                      <w:pPr>
                        <w:pStyle w:val="Heading2Char"/>
                        <w:numPr>
                          <w:ilvl w:val="0"/>
                          <w:numId w:val="1"/>
                        </w:numPr>
                      </w:pPr>
                      <w:r w:rsidRPr="00A61A65">
                        <w:t>Update account status records and collection efforts</w:t>
                      </w:r>
                    </w:p>
                    <w:p w14:paraId="7078FD8B" w14:textId="77777777" w:rsidR="00A61A65" w:rsidRDefault="00A61A65" w:rsidP="009763A0">
                      <w:pPr>
                        <w:pStyle w:val="Heading2Char"/>
                        <w:numPr>
                          <w:ilvl w:val="0"/>
                          <w:numId w:val="1"/>
                        </w:numPr>
                      </w:pPr>
                      <w:r>
                        <w:t>Proper recording and Filing reports</w:t>
                      </w:r>
                    </w:p>
                    <w:p w14:paraId="6CA3A74B" w14:textId="77777777" w:rsidR="00A61A65" w:rsidRDefault="00A61A65"/>
                    <w:p w14:paraId="5D55D45E" w14:textId="77777777" w:rsidR="00A61A65" w:rsidRPr="00DB1150" w:rsidRDefault="00A61A65">
                      <w:pPr>
                        <w:rPr>
                          <w:b/>
                          <w:bCs/>
                          <w:sz w:val="32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D04CE" wp14:editId="64D50D26">
                <wp:simplePos x="0" y="0"/>
                <wp:positionH relativeFrom="column">
                  <wp:posOffset>2743200</wp:posOffset>
                </wp:positionH>
                <wp:positionV relativeFrom="paragraph">
                  <wp:posOffset>4650740</wp:posOffset>
                </wp:positionV>
                <wp:extent cx="4410710" cy="1800225"/>
                <wp:effectExtent l="0" t="0" r="0" b="0"/>
                <wp:wrapNone/>
                <wp:docPr id="9236206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1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6F692" w14:textId="699F7F7C" w:rsidR="00A61A65" w:rsidRDefault="00A61A65" w:rsidP="00A61A6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1A65">
                              <w:rPr>
                                <w:b/>
                                <w:bCs/>
                              </w:rPr>
                              <w:t>Finance Staff– Finance Department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61A65">
                              <w:rPr>
                                <w:b/>
                                <w:bCs/>
                              </w:rPr>
                              <w:t>Electro Computer</w:t>
                            </w:r>
                            <w:r w:rsidRPr="00A61A65">
                              <w:rPr>
                                <w:b/>
                                <w:bCs/>
                              </w:rPr>
                              <w:t xml:space="preserve"> Data Systems</w:t>
                            </w:r>
                          </w:p>
                          <w:p w14:paraId="5B19DA2A" w14:textId="6CDD10CD" w:rsidR="00A61A65" w:rsidRDefault="00A61A65">
                            <w:r w:rsidRPr="00A61A65">
                              <w:t>Brgy 17 88 P. Zamora St., Tacloban City</w:t>
                            </w:r>
                            <w:r>
                              <w:t xml:space="preserve"> – (</w:t>
                            </w:r>
                            <w:r w:rsidRPr="00A61A65">
                              <w:t>May 27, 2019 – April 10, 2020</w:t>
                            </w:r>
                            <w:r>
                              <w:t>)</w:t>
                            </w:r>
                          </w:p>
                          <w:p w14:paraId="788D194D" w14:textId="77777777" w:rsidR="00A61A65" w:rsidRDefault="00A61A65"/>
                          <w:p w14:paraId="3AB2DC50" w14:textId="77777777" w:rsidR="00A61A65" w:rsidRPr="00A61A65" w:rsidRDefault="00A61A65" w:rsidP="00A61A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61A65">
                              <w:t>Prepared Billings.</w:t>
                            </w:r>
                          </w:p>
                          <w:p w14:paraId="4EED1CEB" w14:textId="736DA6E1" w:rsidR="00A61A65" w:rsidRDefault="00A61A65" w:rsidP="00A61A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61A65">
                              <w:t>Filing Vouchers.</w:t>
                            </w:r>
                          </w:p>
                          <w:p w14:paraId="63E3966A" w14:textId="77777777" w:rsidR="00A61A65" w:rsidRPr="00A61A65" w:rsidRDefault="00A61A65" w:rsidP="00A61A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61A65">
                              <w:t>Monitor Due dates &amp; Payments to.</w:t>
                            </w:r>
                          </w:p>
                          <w:p w14:paraId="3E6888AA" w14:textId="77777777" w:rsidR="00A61A65" w:rsidRPr="00A61A65" w:rsidRDefault="00A61A65" w:rsidP="00A61A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61A65">
                              <w:t>Banking (deposit cheques &amp; cash)</w:t>
                            </w:r>
                          </w:p>
                          <w:p w14:paraId="47C7DD0C" w14:textId="77777777" w:rsidR="00A61A65" w:rsidRPr="00A61A65" w:rsidRDefault="00A61A65" w:rsidP="00A61A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61A65">
                              <w:t>Making Withholding taxes</w:t>
                            </w:r>
                          </w:p>
                          <w:p w14:paraId="2BBF32B5" w14:textId="4922C778" w:rsidR="00A61A65" w:rsidRPr="00A61A65" w:rsidRDefault="00A61A65" w:rsidP="00A61A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61A65">
                              <w:t>Create excel with lots of sales invoices and organize it properly according to their VAT percentage.</w:t>
                            </w:r>
                          </w:p>
                          <w:p w14:paraId="621D9C7E" w14:textId="77777777" w:rsidR="00A61A65" w:rsidRPr="00A61A65" w:rsidRDefault="00A61A65" w:rsidP="00A61A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61A65">
                              <w:t>Organizing the files and payments of each supplier.</w:t>
                            </w:r>
                          </w:p>
                          <w:p w14:paraId="5566A96C" w14:textId="524E6D41" w:rsidR="00A61A65" w:rsidRPr="00A61A65" w:rsidRDefault="00A61A65" w:rsidP="00A61A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61A65">
                              <w:t>Record Disbursement every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D04CE" id="_x0000_s1027" type="#_x0000_t202" style="position:absolute;margin-left:3in;margin-top:366.2pt;width:347.3pt;height:14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" filled="f" stroked="f" strokeweight=".5pt">
                <v:textbox>
                  <w:txbxContent>
                    <w:p w14:paraId="7096F692" w14:textId="699F7F7C" w:rsidR="00A61A65" w:rsidRDefault="00A61A65" w:rsidP="00A61A65">
                      <w:pPr>
                        <w:rPr>
                          <w:b/>
                          <w:bCs/>
                        </w:rPr>
                      </w:pPr>
                      <w:r w:rsidRPr="00A61A65">
                        <w:rPr>
                          <w:b/>
                          <w:bCs/>
                        </w:rPr>
                        <w:t>Finance Staff– Finance Department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A61A65">
                        <w:rPr>
                          <w:b/>
                          <w:bCs/>
                        </w:rPr>
                        <w:t>Electro Computer</w:t>
                      </w:r>
                      <w:r w:rsidRPr="00A61A65">
                        <w:rPr>
                          <w:b/>
                          <w:bCs/>
                        </w:rPr>
                        <w:t xml:space="preserve"> Data Systems</w:t>
                      </w:r>
                    </w:p>
                    <w:p w14:paraId="5B19DA2A" w14:textId="6CDD10CD" w:rsidR="00A61A65" w:rsidRDefault="00A61A65">
                      <w:r w:rsidRPr="00A61A65">
                        <w:t>Brgy 17 88 P. Zamora St., Tacloban City</w:t>
                      </w:r>
                      <w:r>
                        <w:t xml:space="preserve"> – (</w:t>
                      </w:r>
                      <w:r w:rsidRPr="00A61A65">
                        <w:t>May 27, 2019 – April 10, 2020</w:t>
                      </w:r>
                      <w:r>
                        <w:t>)</w:t>
                      </w:r>
                    </w:p>
                    <w:p w14:paraId="788D194D" w14:textId="77777777" w:rsidR="00A61A65" w:rsidRDefault="00A61A65"/>
                    <w:p w14:paraId="3AB2DC50" w14:textId="77777777" w:rsidR="00A61A65" w:rsidRPr="00A61A65" w:rsidRDefault="00A61A65" w:rsidP="00A61A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61A65">
                        <w:t>Prepared Billings.</w:t>
                      </w:r>
                    </w:p>
                    <w:p w14:paraId="4EED1CEB" w14:textId="736DA6E1" w:rsidR="00A61A65" w:rsidRDefault="00A61A65" w:rsidP="00A61A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61A65">
                        <w:t>Filing Vouchers.</w:t>
                      </w:r>
                    </w:p>
                    <w:p w14:paraId="63E3966A" w14:textId="77777777" w:rsidR="00A61A65" w:rsidRPr="00A61A65" w:rsidRDefault="00A61A65" w:rsidP="00A61A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61A65">
                        <w:t>Monitor Due dates &amp; Payments to.</w:t>
                      </w:r>
                    </w:p>
                    <w:p w14:paraId="3E6888AA" w14:textId="77777777" w:rsidR="00A61A65" w:rsidRPr="00A61A65" w:rsidRDefault="00A61A65" w:rsidP="00A61A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61A65">
                        <w:t>Banking (deposit cheques &amp; cash)</w:t>
                      </w:r>
                    </w:p>
                    <w:p w14:paraId="47C7DD0C" w14:textId="77777777" w:rsidR="00A61A65" w:rsidRPr="00A61A65" w:rsidRDefault="00A61A65" w:rsidP="00A61A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61A65">
                        <w:t>Making Withholding taxes</w:t>
                      </w:r>
                    </w:p>
                    <w:p w14:paraId="2BBF32B5" w14:textId="4922C778" w:rsidR="00A61A65" w:rsidRPr="00A61A65" w:rsidRDefault="00A61A65" w:rsidP="00A61A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61A65">
                        <w:t>Create excel with lots of sales invoices and organize it properly according to their VAT percentage.</w:t>
                      </w:r>
                    </w:p>
                    <w:p w14:paraId="621D9C7E" w14:textId="77777777" w:rsidR="00A61A65" w:rsidRPr="00A61A65" w:rsidRDefault="00A61A65" w:rsidP="00A61A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61A65">
                        <w:t>Organizing the files and payments of each supplier.</w:t>
                      </w:r>
                    </w:p>
                    <w:p w14:paraId="5566A96C" w14:textId="524E6D41" w:rsidR="00A61A65" w:rsidRPr="00A61A65" w:rsidRDefault="00A61A65" w:rsidP="00A61A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61A65">
                        <w:t>Record Disbursement every day.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EB1299" wp14:editId="5D0912F1">
                <wp:simplePos x="0" y="0"/>
                <wp:positionH relativeFrom="column">
                  <wp:posOffset>2746858</wp:posOffset>
                </wp:positionH>
                <wp:positionV relativeFrom="paragraph">
                  <wp:posOffset>3257574</wp:posOffset>
                </wp:positionV>
                <wp:extent cx="4410710" cy="1528877"/>
                <wp:effectExtent l="0" t="0" r="0" b="0"/>
                <wp:wrapNone/>
                <wp:docPr id="4122121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10" cy="1528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57FA5" w14:textId="3FB5AB76" w:rsidR="00DB1150" w:rsidRDefault="00A61A65" w:rsidP="00A61A6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1A65">
                              <w:rPr>
                                <w:b/>
                                <w:bCs/>
                              </w:rPr>
                              <w:t>Finance Department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61A65">
                              <w:rPr>
                                <w:b/>
                                <w:bCs/>
                              </w:rPr>
                              <w:t>Cooperative Development Authority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 w:rsidRPr="00A61A65">
                              <w:rPr>
                                <w:b/>
                                <w:bCs/>
                              </w:rPr>
                              <w:t>OJT Finance Staff</w:t>
                            </w:r>
                          </w:p>
                          <w:p w14:paraId="5ED8B03B" w14:textId="2DC7024A" w:rsidR="00DB1150" w:rsidRDefault="00A61A65">
                            <w:r w:rsidRPr="00A61A65">
                              <w:t>Brgy. 65 New Bus Terminal Compound, Tacloban City</w:t>
                            </w:r>
                          </w:p>
                          <w:p w14:paraId="0435010F" w14:textId="77777777" w:rsidR="00A61A65" w:rsidRDefault="00A61A65"/>
                          <w:p w14:paraId="6A297655" w14:textId="77777777" w:rsidR="00A61A65" w:rsidRPr="00A61A65" w:rsidRDefault="00A61A65" w:rsidP="00A61A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61A65">
                              <w:t>Finished 160 hours internship</w:t>
                            </w:r>
                          </w:p>
                          <w:p w14:paraId="64BE2479" w14:textId="77777777" w:rsidR="00A61A65" w:rsidRPr="00A61A65" w:rsidRDefault="00A61A65" w:rsidP="00A61A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61A65">
                              <w:t>Bookkeeper’s assistant</w:t>
                            </w:r>
                          </w:p>
                          <w:p w14:paraId="7003F914" w14:textId="42FD9A6F" w:rsidR="00A61A65" w:rsidRDefault="00A61A65" w:rsidP="00A61A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61A65">
                              <w:t>Keeping accurate records and reporting on collection activity</w:t>
                            </w:r>
                          </w:p>
                          <w:p w14:paraId="429A993F" w14:textId="77777777" w:rsidR="00A61A65" w:rsidRPr="00A61A65" w:rsidRDefault="00A61A65" w:rsidP="00A61A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61A65">
                              <w:t>Process payroll</w:t>
                            </w:r>
                          </w:p>
                          <w:p w14:paraId="027B2BEF" w14:textId="77777777" w:rsidR="00A61A65" w:rsidRPr="00A61A65" w:rsidRDefault="00A61A65" w:rsidP="00A61A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A61A65">
                              <w:t>Update account status records and collection efforts</w:t>
                            </w:r>
                          </w:p>
                          <w:p w14:paraId="0CD08C27" w14:textId="64834B29" w:rsidR="00A61A65" w:rsidRDefault="00A61A65" w:rsidP="00A61A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Proper recording and Filing reports</w:t>
                            </w:r>
                          </w:p>
                          <w:p w14:paraId="7C3CF7D6" w14:textId="77777777" w:rsidR="00A61A65" w:rsidRDefault="00A61A65"/>
                          <w:p w14:paraId="28AF1622" w14:textId="77777777" w:rsidR="00A61A65" w:rsidRPr="00DB1150" w:rsidRDefault="00A61A65">
                            <w:pP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1299" id="_x0000_s1028" type="#_x0000_t202" style="position:absolute;margin-left:216.3pt;margin-top:256.5pt;width:347.3pt;height:1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" filled="f" stroked="f" strokeweight=".5pt">
                <v:textbox>
                  <w:txbxContent>
                    <w:p w14:paraId="0A657FA5" w14:textId="3FB5AB76" w:rsidR="00DB1150" w:rsidRDefault="00A61A65" w:rsidP="00A61A65">
                      <w:pPr>
                        <w:rPr>
                          <w:b/>
                          <w:bCs/>
                        </w:rPr>
                      </w:pPr>
                      <w:r w:rsidRPr="00A61A65">
                        <w:rPr>
                          <w:b/>
                          <w:bCs/>
                        </w:rPr>
                        <w:t>Finance Department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A61A65">
                        <w:rPr>
                          <w:b/>
                          <w:bCs/>
                        </w:rPr>
                        <w:t>Cooperative Development Authority</w:t>
                      </w:r>
                      <w:r>
                        <w:rPr>
                          <w:b/>
                          <w:bCs/>
                        </w:rPr>
                        <w:t xml:space="preserve"> - </w:t>
                      </w:r>
                      <w:r w:rsidRPr="00A61A65">
                        <w:rPr>
                          <w:b/>
                          <w:bCs/>
                        </w:rPr>
                        <w:t>OJT Finance Staff</w:t>
                      </w:r>
                    </w:p>
                    <w:p w14:paraId="5ED8B03B" w14:textId="2DC7024A" w:rsidR="00DB1150" w:rsidRDefault="00A61A65">
                      <w:r w:rsidRPr="00A61A65">
                        <w:t>Brgy. 65 New Bus Terminal Compound, Tacloban City</w:t>
                      </w:r>
                    </w:p>
                    <w:p w14:paraId="0435010F" w14:textId="77777777" w:rsidR="00A61A65" w:rsidRDefault="00A61A65"/>
                    <w:p w14:paraId="6A297655" w14:textId="77777777" w:rsidR="00A61A65" w:rsidRPr="00A61A65" w:rsidRDefault="00A61A65" w:rsidP="00A61A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61A65">
                        <w:t>Finished 160 hours internship</w:t>
                      </w:r>
                    </w:p>
                    <w:p w14:paraId="64BE2479" w14:textId="77777777" w:rsidR="00A61A65" w:rsidRPr="00A61A65" w:rsidRDefault="00A61A65" w:rsidP="00A61A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61A65">
                        <w:t>Bookkeeper’s assistant</w:t>
                      </w:r>
                    </w:p>
                    <w:p w14:paraId="7003F914" w14:textId="42FD9A6F" w:rsidR="00A61A65" w:rsidRDefault="00A61A65" w:rsidP="00A61A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61A65">
                        <w:t>Keeping accurate records and reporting on collection activity</w:t>
                      </w:r>
                    </w:p>
                    <w:p w14:paraId="429A993F" w14:textId="77777777" w:rsidR="00A61A65" w:rsidRPr="00A61A65" w:rsidRDefault="00A61A65" w:rsidP="00A61A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61A65">
                        <w:t>Process payroll</w:t>
                      </w:r>
                    </w:p>
                    <w:p w14:paraId="027B2BEF" w14:textId="77777777" w:rsidR="00A61A65" w:rsidRPr="00A61A65" w:rsidRDefault="00A61A65" w:rsidP="00A61A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A61A65">
                        <w:t>Update account status records and collection efforts</w:t>
                      </w:r>
                    </w:p>
                    <w:p w14:paraId="0CD08C27" w14:textId="64834B29" w:rsidR="00A61A65" w:rsidRDefault="00A61A65" w:rsidP="00A61A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Proper recording and Filing reports</w:t>
                      </w:r>
                    </w:p>
                    <w:p w14:paraId="7C3CF7D6" w14:textId="77777777" w:rsidR="00A61A65" w:rsidRDefault="00A61A65"/>
                    <w:p w14:paraId="28AF1622" w14:textId="77777777" w:rsidR="00A61A65" w:rsidRPr="00DB1150" w:rsidRDefault="00A61A65">
                      <w:pPr>
                        <w:rPr>
                          <w:b/>
                          <w:bCs/>
                          <w:sz w:val="32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30584" wp14:editId="35D0B398">
                <wp:simplePos x="0" y="0"/>
                <wp:positionH relativeFrom="column">
                  <wp:posOffset>2743200</wp:posOffset>
                </wp:positionH>
                <wp:positionV relativeFrom="paragraph">
                  <wp:posOffset>2258593</wp:posOffset>
                </wp:positionV>
                <wp:extent cx="3038475" cy="609600"/>
                <wp:effectExtent l="0" t="0" r="0" b="0"/>
                <wp:wrapNone/>
                <wp:docPr id="1141570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CFD00" w14:textId="5F702406" w:rsidR="00DB1150" w:rsidRDefault="00DB115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B1150">
                              <w:rPr>
                                <w:b/>
                                <w:bCs/>
                              </w:rPr>
                              <w:t>Saint Paul School of Professional Studies.</w:t>
                            </w:r>
                          </w:p>
                          <w:p w14:paraId="502DAE3F" w14:textId="2A6615F0" w:rsidR="00DB1150" w:rsidRDefault="00DB1150" w:rsidP="00DB1150">
                            <w:pPr>
                              <w:pStyle w:val="Date"/>
                            </w:pPr>
                            <w:r>
                              <w:t xml:space="preserve">2015 – 2019, </w:t>
                            </w:r>
                            <w:r w:rsidRPr="00DB1150">
                              <w:t>Campetic, Palo, Leyte</w:t>
                            </w:r>
                          </w:p>
                          <w:p w14:paraId="551CE297" w14:textId="5128FB8D" w:rsidR="00DB1150" w:rsidRPr="00DB1150" w:rsidRDefault="00DB1150">
                            <w:pP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DB1150">
                              <w:t>Bachelor of Science in Accounting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0584" id="_x0000_s1029" type="#_x0000_t202" style="position:absolute;margin-left:3in;margin-top:177.85pt;width:239.2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SxiGg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" filled="f" stroked="f" strokeweight=".5pt">
                <v:textbox>
                  <w:txbxContent>
                    <w:p w14:paraId="738CFD00" w14:textId="5F702406" w:rsidR="00DB1150" w:rsidRDefault="00DB1150">
                      <w:pPr>
                        <w:rPr>
                          <w:b/>
                          <w:bCs/>
                        </w:rPr>
                      </w:pPr>
                      <w:r w:rsidRPr="00DB1150">
                        <w:rPr>
                          <w:b/>
                          <w:bCs/>
                        </w:rPr>
                        <w:t>Saint Paul School of Professional Studies.</w:t>
                      </w:r>
                    </w:p>
                    <w:p w14:paraId="502DAE3F" w14:textId="2A6615F0" w:rsidR="00DB1150" w:rsidRDefault="00DB1150" w:rsidP="00DB1150">
                      <w:pPr>
                        <w:pStyle w:val="Date"/>
                      </w:pPr>
                      <w:r>
                        <w:t xml:space="preserve">2015 – 2019, </w:t>
                      </w:r>
                      <w:r w:rsidRPr="00DB1150">
                        <w:t>Campetic, Palo, Leyte</w:t>
                      </w:r>
                    </w:p>
                    <w:p w14:paraId="551CE297" w14:textId="5128FB8D" w:rsidR="00DB1150" w:rsidRPr="00DB1150" w:rsidRDefault="00DB1150">
                      <w:pPr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 w:rsidRPr="00DB1150">
                        <w:t>Bachelor of Science in Accounting Technology</w:t>
                      </w:r>
                    </w:p>
                  </w:txbxContent>
                </v:textbox>
              </v:shape>
            </w:pict>
          </mc:Fallback>
        </mc:AlternateContent>
      </w:r>
      <w:r w:rsidR="00DB11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A296EF" wp14:editId="1F35AC51">
                <wp:simplePos x="0" y="0"/>
                <wp:positionH relativeFrom="column">
                  <wp:posOffset>2819621</wp:posOffset>
                </wp:positionH>
                <wp:positionV relativeFrom="paragraph">
                  <wp:posOffset>3237259</wp:posOffset>
                </wp:positionV>
                <wp:extent cx="4038600" cy="0"/>
                <wp:effectExtent l="0" t="0" r="0" b="0"/>
                <wp:wrapNone/>
                <wp:docPr id="15469302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95BFE" id="Straight Connector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254.9pt" to="540pt,2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bNmwEAAJQDAAAOAAAAZHJzL2Uyb0RvYy54bWysU8tu2zAQvBfIPxC815LTIggE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" strokecolor="#94b6d2 [3204]" strokeweight=".5pt">
                <v:stroke joinstyle="miter"/>
              </v:line>
            </w:pict>
          </mc:Fallback>
        </mc:AlternateContent>
      </w:r>
      <w:r w:rsidR="00DB11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026F3" wp14:editId="48064B2F">
                <wp:simplePos x="0" y="0"/>
                <wp:positionH relativeFrom="column">
                  <wp:posOffset>2743200</wp:posOffset>
                </wp:positionH>
                <wp:positionV relativeFrom="paragraph">
                  <wp:posOffset>2921842</wp:posOffset>
                </wp:positionV>
                <wp:extent cx="1637414" cy="295275"/>
                <wp:effectExtent l="0" t="0" r="0" b="0"/>
                <wp:wrapNone/>
                <wp:docPr id="2954840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C03E4" w14:textId="09BE0658" w:rsidR="00DB1150" w:rsidRPr="00DB1150" w:rsidRDefault="00DB1150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26F3" id="_x0000_s1030" type="#_x0000_t202" style="position:absolute;margin-left:3in;margin-top:230.05pt;width:128.9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" filled="f" stroked="f" strokeweight=".5pt">
                <v:textbox>
                  <w:txbxContent>
                    <w:p w14:paraId="409C03E4" w14:textId="09BE0658" w:rsidR="00DB1150" w:rsidRPr="00DB1150" w:rsidRDefault="00DB1150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DB11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C8F68" wp14:editId="1345E201">
                <wp:simplePos x="0" y="0"/>
                <wp:positionH relativeFrom="column">
                  <wp:posOffset>2847975</wp:posOffset>
                </wp:positionH>
                <wp:positionV relativeFrom="paragraph">
                  <wp:posOffset>2254250</wp:posOffset>
                </wp:positionV>
                <wp:extent cx="4038600" cy="0"/>
                <wp:effectExtent l="0" t="0" r="0" b="0"/>
                <wp:wrapNone/>
                <wp:docPr id="3249003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C05DB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177.5pt" to="542.2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bNmwEAAJQDAAAOAAAAZHJzL2Uyb0RvYy54bWysU8tu2zAQvBfIPxC815LTIggE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" strokecolor="#94b6d2 [3204]" strokeweight=".5pt">
                <v:stroke joinstyle="miter"/>
              </v:line>
            </w:pict>
          </mc:Fallback>
        </mc:AlternateContent>
      </w:r>
      <w:r w:rsidR="00DB11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A42FA" wp14:editId="5BAD8480">
                <wp:simplePos x="0" y="0"/>
                <wp:positionH relativeFrom="column">
                  <wp:posOffset>2743200</wp:posOffset>
                </wp:positionH>
                <wp:positionV relativeFrom="paragraph">
                  <wp:posOffset>1953260</wp:posOffset>
                </wp:positionV>
                <wp:extent cx="1143000" cy="295275"/>
                <wp:effectExtent l="0" t="0" r="0" b="0"/>
                <wp:wrapNone/>
                <wp:docPr id="16643263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62250" w14:textId="5CDD4607" w:rsidR="00DB1150" w:rsidRPr="00DB1150" w:rsidRDefault="00DB1150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DB1150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A42FA" id="_x0000_s1031" type="#_x0000_t202" style="position:absolute;margin-left:3in;margin-top:153.8pt;width:90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" filled="f" stroked="f" strokeweight=".5pt">
                <v:textbox>
                  <w:txbxContent>
                    <w:p w14:paraId="64A62250" w14:textId="5CDD4607" w:rsidR="00DB1150" w:rsidRPr="00DB1150" w:rsidRDefault="00DB1150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DB1150">
                        <w:rPr>
                          <w:b/>
                          <w:bCs/>
                          <w:sz w:val="24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B11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F9AE4" wp14:editId="1BAB5C8E">
                <wp:simplePos x="0" y="0"/>
                <wp:positionH relativeFrom="column">
                  <wp:posOffset>2747010</wp:posOffset>
                </wp:positionH>
                <wp:positionV relativeFrom="paragraph">
                  <wp:posOffset>1439545</wp:posOffset>
                </wp:positionV>
                <wp:extent cx="2735248" cy="365760"/>
                <wp:effectExtent l="0" t="0" r="0" b="0"/>
                <wp:wrapNone/>
                <wp:docPr id="2582743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248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4D435" w14:textId="58C0014A" w:rsidR="00DB1150" w:rsidRPr="00DB1150" w:rsidRDefault="00DB1150"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 w:rsidRPr="00DB1150">
                              <w:rPr>
                                <w:sz w:val="32"/>
                                <w:szCs w:val="40"/>
                              </w:rPr>
                              <w:t>Accounting/Data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9AE4" id="_x0000_s1032" type="#_x0000_t202" style="position:absolute;margin-left:216.3pt;margin-top:113.35pt;width:215.3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" filled="f" stroked="f" strokeweight=".5pt">
                <v:textbox>
                  <w:txbxContent>
                    <w:p w14:paraId="6C34D435" w14:textId="58C0014A" w:rsidR="00DB1150" w:rsidRPr="00DB1150" w:rsidRDefault="00DB1150">
                      <w:pPr>
                        <w:rPr>
                          <w:sz w:val="32"/>
                          <w:szCs w:val="40"/>
                        </w:rPr>
                      </w:pPr>
                      <w:r w:rsidRPr="00DB1150">
                        <w:rPr>
                          <w:sz w:val="32"/>
                          <w:szCs w:val="40"/>
                        </w:rPr>
                        <w:t>Accounting/Data Analyst</w:t>
                      </w:r>
                    </w:p>
                  </w:txbxContent>
                </v:textbox>
              </v:shape>
            </w:pict>
          </mc:Fallback>
        </mc:AlternateContent>
      </w:r>
      <w:r w:rsidR="00DB11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BF172" wp14:editId="561DF371">
                <wp:simplePos x="0" y="0"/>
                <wp:positionH relativeFrom="column">
                  <wp:posOffset>2664460</wp:posOffset>
                </wp:positionH>
                <wp:positionV relativeFrom="paragraph">
                  <wp:posOffset>215265</wp:posOffset>
                </wp:positionV>
                <wp:extent cx="3895107" cy="1128156"/>
                <wp:effectExtent l="0" t="0" r="0" b="0"/>
                <wp:wrapNone/>
                <wp:docPr id="18344669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107" cy="11281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773F8" w14:textId="4CEB5704" w:rsidR="00DB1150" w:rsidRPr="00DB1150" w:rsidRDefault="00DB1150">
                            <w:pPr>
                              <w:rPr>
                                <w:sz w:val="72"/>
                                <w:szCs w:val="144"/>
                              </w:rPr>
                            </w:pPr>
                            <w:r w:rsidRPr="00DB1150">
                              <w:rPr>
                                <w:sz w:val="72"/>
                                <w:szCs w:val="144"/>
                              </w:rPr>
                              <w:t>CRISTINE JOY D.</w:t>
                            </w:r>
                          </w:p>
                          <w:p w14:paraId="7DBB4623" w14:textId="7A35C47F" w:rsidR="00DB1150" w:rsidRPr="00DB1150" w:rsidRDefault="00DB1150">
                            <w:pPr>
                              <w:rPr>
                                <w:sz w:val="72"/>
                                <w:szCs w:val="144"/>
                              </w:rPr>
                            </w:pPr>
                            <w:r w:rsidRPr="00DB1150">
                              <w:rPr>
                                <w:sz w:val="72"/>
                                <w:szCs w:val="144"/>
                              </w:rPr>
                              <w:t>VILLANUEVA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F172" id="_x0000_s1033" type="#_x0000_t202" style="position:absolute;margin-left:209.8pt;margin-top:16.95pt;width:306.7pt;height:8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" filled="f" stroked="f" strokeweight=".5pt">
                <v:textbox>
                  <w:txbxContent>
                    <w:p w14:paraId="698773F8" w14:textId="4CEB5704" w:rsidR="00DB1150" w:rsidRPr="00DB1150" w:rsidRDefault="00DB1150">
                      <w:pPr>
                        <w:rPr>
                          <w:sz w:val="72"/>
                          <w:szCs w:val="144"/>
                        </w:rPr>
                      </w:pPr>
                      <w:r w:rsidRPr="00DB1150">
                        <w:rPr>
                          <w:sz w:val="72"/>
                          <w:szCs w:val="144"/>
                        </w:rPr>
                        <w:t>CRISTINE JOY D.</w:t>
                      </w:r>
                    </w:p>
                    <w:p w14:paraId="7DBB4623" w14:textId="7A35C47F" w:rsidR="00DB1150" w:rsidRPr="00DB1150" w:rsidRDefault="00DB1150">
                      <w:pPr>
                        <w:rPr>
                          <w:sz w:val="72"/>
                          <w:szCs w:val="144"/>
                        </w:rPr>
                      </w:pPr>
                      <w:r w:rsidRPr="00DB1150">
                        <w:rPr>
                          <w:sz w:val="72"/>
                          <w:szCs w:val="144"/>
                        </w:rPr>
                        <w:t>VILLANUEVA</w:t>
                      </w:r>
                    </w:p>
                  </w:txbxContent>
                </v:textbox>
              </v:shape>
            </w:pict>
          </mc:Fallback>
        </mc:AlternateContent>
      </w:r>
      <w:r w:rsidR="00DB1150">
        <w:rPr>
          <w:rFonts w:ascii="Times New Roman" w:hAnsi="Times New Roman"/>
          <w:b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55C8D9F6" wp14:editId="6320826A">
            <wp:simplePos x="0" y="0"/>
            <wp:positionH relativeFrom="column">
              <wp:posOffset>54196</wp:posOffset>
            </wp:positionH>
            <wp:positionV relativeFrom="paragraph">
              <wp:posOffset>205243</wp:posOffset>
            </wp:positionV>
            <wp:extent cx="2052851" cy="2052258"/>
            <wp:effectExtent l="76200" t="76200" r="62230" b="62865"/>
            <wp:wrapNone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052851" cy="2052258"/>
                    </a:xfrm>
                    <a:prstGeom prst="ellipse">
                      <a:avLst/>
                    </a:prstGeom>
                    <a:ln w="38100" cap="rnd">
                      <a:solidFill>
                        <a:schemeClr val="tx1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4063" w:rsidRPr="00904063" w:rsidSect="00904063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0758F" w14:textId="77777777" w:rsidR="003C2973" w:rsidRDefault="003C2973" w:rsidP="000C45FF">
      <w:r>
        <w:separator/>
      </w:r>
    </w:p>
  </w:endnote>
  <w:endnote w:type="continuationSeparator" w:id="0">
    <w:p w14:paraId="5632FA24" w14:textId="77777777" w:rsidR="003C2973" w:rsidRDefault="003C297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FDF8" w14:textId="77777777" w:rsidR="003C2973" w:rsidRDefault="003C2973" w:rsidP="000C45FF">
      <w:r>
        <w:separator/>
      </w:r>
    </w:p>
  </w:footnote>
  <w:footnote w:type="continuationSeparator" w:id="0">
    <w:p w14:paraId="47F5F4DA" w14:textId="77777777" w:rsidR="003C2973" w:rsidRDefault="003C297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BB3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49A813" wp14:editId="16C1A40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C015F"/>
    <w:multiLevelType w:val="hybridMultilevel"/>
    <w:tmpl w:val="8786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97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63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3C2973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04063"/>
    <w:rsid w:val="009260CD"/>
    <w:rsid w:val="00940A66"/>
    <w:rsid w:val="00952C25"/>
    <w:rsid w:val="00A2118D"/>
    <w:rsid w:val="00A61A65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B1150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91D2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04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wel\AppData\Local\Microsoft\Office\16.0\DTS\en-US%7b8250E704-FD24-46B9-89F4-DB5CBDA7D449%7d\%7bFADADEBB-D3D2-454C-92AB-B24B8BD21065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1C1E8-7A15-43D2-A1E2-83FF8D13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{FADADEBB-D3D2-454C-92AB-B24B8BD21065}tf00546271_win32.dotx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2023-08-07T03:24:00Z</dcterms:created>
  <dcterms:modified xsi:type="dcterms:W3CDTF">2023-08-07T04:01:00Z</dcterms:modified>
</cp:coreProperties>
</file>